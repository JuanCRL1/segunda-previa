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1943614" w:displacedByCustomXml="next"/>
    <w:bookmarkEnd w:id="0" w:displacedByCustomXml="next"/>
    <w:sdt>
      <w:sdtPr>
        <w:id w:val="-1758745861"/>
        <w:docPartObj>
          <w:docPartGallery w:val="Cover Pages"/>
          <w:docPartUnique/>
        </w:docPartObj>
      </w:sdtPr>
      <w:sdtEndPr/>
      <w:sdtContent>
        <w:p w14:paraId="7351D262" w14:textId="77777777" w:rsidR="00351ADA" w:rsidRDefault="00351ADA"/>
        <w:p w14:paraId="2500E580" w14:textId="2DA72F68" w:rsidR="00351ADA" w:rsidRDefault="00351ADA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07148A" wp14:editId="62ABAE3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FEDEB0" w14:textId="73C4A080" w:rsidR="000F7CF5" w:rsidRDefault="00CA414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SISTEMAS NUMÉRICOS</w:t>
                                  </w:r>
                                  <w:r w:rsidR="006D6AD4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Y RECURSIVIDAD</w:t>
                                  </w:r>
                                  <w:r w:rsidR="000F7CF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: Introducción a la Informática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07148A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FEDEB0" w14:textId="73C4A080" w:rsidR="000F7CF5" w:rsidRDefault="00CA414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SISTEMAS NUMÉRICOS</w:t>
                            </w:r>
                            <w:r w:rsidR="006D6AD4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Y RECURSIVIDAD</w:t>
                            </w:r>
                            <w:r w:rsidR="000F7CF5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Introducción a la Informática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7B478" wp14:editId="630D76D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F4EB40" w14:textId="77777777" w:rsidR="000F7CF5" w:rsidRDefault="003C6DC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UTP</w:t>
                                    </w:r>
                                  </w:sdtContent>
                                </w:sdt>
                                <w:r w:rsidR="000F7CF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0F7CF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7CF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Pereira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47B4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FF4EB40" w14:textId="77777777" w:rsidR="000F7CF5" w:rsidRDefault="003C6DC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UTP</w:t>
                              </w:r>
                            </w:sdtContent>
                          </w:sdt>
                          <w:r w:rsidR="000F7CF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0F7CF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7CF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Pereira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C55EF8" wp14:editId="023AB2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19A76E" w14:textId="55920FC5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&lt;</w:t>
                                    </w:r>
                                    <w:r w:rsidR="00202B5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Juan camilo rodriguez libreros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&gt;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38DE55" w14:textId="77777777" w:rsidR="000F7CF5" w:rsidRDefault="00CA414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OCTUBRE</w:t>
                                    </w:r>
                                    <w:r w:rsidR="000F7C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55EF8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19A76E" w14:textId="55920FC5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&lt;</w:t>
                              </w:r>
                              <w:r w:rsidR="00202B5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Juan camilo rodriguez libreros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38DE55" w14:textId="77777777" w:rsidR="000F7CF5" w:rsidRDefault="00CA414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OCTUBRE</w:t>
                              </w:r>
                              <w:r w:rsidR="000F7C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DAE4AA" wp14:editId="6983463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9A4120" w14:textId="77777777" w:rsidR="000F7CF5" w:rsidRDefault="000F7CF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DAE4AA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9A4120" w14:textId="77777777" w:rsidR="000F7CF5" w:rsidRDefault="000F7CF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71288E" w14:textId="77777777" w:rsidR="00FA0E23" w:rsidRDefault="00FA0E23" w:rsidP="00FE12EF">
      <w:pPr>
        <w:pStyle w:val="Ttulo1"/>
      </w:pPr>
      <w:bookmarkStart w:id="1" w:name="_Toc55315981"/>
      <w:bookmarkStart w:id="2" w:name="_Toc56088165"/>
      <w:r>
        <w:lastRenderedPageBreak/>
        <w:t>CONTENIDO</w:t>
      </w:r>
      <w:bookmarkEnd w:id="1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941188319"/>
        <w:docPartObj>
          <w:docPartGallery w:val="Table of Contents"/>
          <w:docPartUnique/>
        </w:docPartObj>
      </w:sdtPr>
      <w:sdtEndPr/>
      <w:sdtContent>
        <w:p w14:paraId="6FCD6437" w14:textId="627DB2C7" w:rsidR="001959C3" w:rsidRDefault="001959C3" w:rsidP="001959C3">
          <w:pPr>
            <w:pStyle w:val="TtuloTDC"/>
            <w:numPr>
              <w:ilvl w:val="0"/>
              <w:numId w:val="0"/>
            </w:numPr>
          </w:pPr>
        </w:p>
        <w:p w14:paraId="723A86D5" w14:textId="6D4D746B" w:rsidR="00A5189C" w:rsidRDefault="001959C3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8165" w:history="1">
            <w:r w:rsidR="00A5189C" w:rsidRPr="0069028F">
              <w:rPr>
                <w:rStyle w:val="Hipervnculo"/>
                <w:noProof/>
              </w:rPr>
              <w:t>1</w:t>
            </w:r>
            <w:r w:rsidR="00A5189C">
              <w:rPr>
                <w:noProof/>
                <w:lang w:eastAsia="es-CO"/>
              </w:rPr>
              <w:t xml:space="preserve"> </w:t>
            </w:r>
            <w:r w:rsidR="00A5189C" w:rsidRPr="0069028F">
              <w:rPr>
                <w:rStyle w:val="Hipervnculo"/>
                <w:noProof/>
              </w:rPr>
              <w:t>CONTENIDO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_Toc56088165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1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4A538307" w14:textId="4CD9AC84" w:rsidR="00A5189C" w:rsidRDefault="003C6DC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6088166" w:history="1">
            <w:r w:rsidR="00A5189C" w:rsidRPr="0069028F">
              <w:rPr>
                <w:rStyle w:val="Hipervnculo"/>
                <w:noProof/>
              </w:rPr>
              <w:t>2</w:t>
            </w:r>
            <w:r w:rsidR="00A5189C">
              <w:rPr>
                <w:noProof/>
                <w:lang w:eastAsia="es-CO"/>
              </w:rPr>
              <w:t xml:space="preserve"> </w:t>
            </w:r>
            <w:r w:rsidR="00A5189C" w:rsidRPr="0069028F">
              <w:rPr>
                <w:rStyle w:val="Hipervnculo"/>
                <w:noProof/>
              </w:rPr>
              <w:t>PRESENTACIÓN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_Toc56088166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2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00D681E2" w14:textId="2D795ECA" w:rsidR="00A5189C" w:rsidRDefault="003C6DC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6088167" w:history="1">
            <w:r w:rsidR="00A5189C" w:rsidRPr="0069028F">
              <w:rPr>
                <w:rStyle w:val="Hipervnculo"/>
                <w:noProof/>
              </w:rPr>
              <w:t>3</w:t>
            </w:r>
            <w:r w:rsidR="00A5189C">
              <w:rPr>
                <w:noProof/>
                <w:lang w:eastAsia="es-CO"/>
              </w:rPr>
              <w:t xml:space="preserve"> </w:t>
            </w:r>
            <w:r w:rsidR="00A5189C" w:rsidRPr="0069028F">
              <w:rPr>
                <w:rStyle w:val="Hipervnculo"/>
                <w:noProof/>
              </w:rPr>
              <w:t>CONVERSIÓN BASADA EN DIVISIONES SUCESIVAS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_Toc56088167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3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40416284" w14:textId="4F07E487" w:rsidR="00A5189C" w:rsidRDefault="003C6DC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56088168" w:history="1">
            <w:r w:rsidR="00A5189C" w:rsidRPr="0069028F">
              <w:rPr>
                <w:rStyle w:val="Hipervnculo"/>
                <w:noProof/>
              </w:rPr>
              <w:t>4</w:t>
            </w:r>
            <w:r w:rsidR="00A5189C">
              <w:rPr>
                <w:noProof/>
                <w:lang w:eastAsia="es-CO"/>
              </w:rPr>
              <w:t xml:space="preserve"> </w:t>
            </w:r>
            <w:r w:rsidR="00A5189C" w:rsidRPr="0069028F">
              <w:rPr>
                <w:rStyle w:val="Hipervnculo"/>
                <w:noProof/>
              </w:rPr>
              <w:t>CONVERSIÓN EXTENDIDA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_Toc56088168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6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276D2A43" w14:textId="2FD168EF" w:rsidR="00A5189C" w:rsidRDefault="003C6DC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69" w:history="1">
            <w:r w:rsidR="00A5189C" w:rsidRPr="0069028F">
              <w:rPr>
                <w:rStyle w:val="Hipervnculo"/>
                <w:noProof/>
              </w:rPr>
              <w:t>5 SISTEMA BINARIO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_Toc56088169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8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21FB1625" w14:textId="22120F79" w:rsidR="00A5189C" w:rsidRDefault="003C6DC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0" w:history="1">
            <w:r w:rsidR="00A5189C" w:rsidRPr="0069028F">
              <w:rPr>
                <w:rStyle w:val="Hipervnculo"/>
                <w:noProof/>
              </w:rPr>
              <w:t>6 COMPUERTAS LÓGICAS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_Toc56088170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9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388D600F" w14:textId="587BDA7E" w:rsidR="00A5189C" w:rsidRDefault="003C6DC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1" w:history="1">
            <w:r w:rsidR="00A5189C" w:rsidRPr="0069028F">
              <w:rPr>
                <w:rStyle w:val="Hipervnculo"/>
                <w:noProof/>
              </w:rPr>
              <w:t>7 RECURSIVIDAD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_Toc56088171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10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22AAF864" w14:textId="523442C5" w:rsidR="00A5189C" w:rsidRDefault="003C6DC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2" w:history="1">
            <w:r w:rsidR="00A5189C" w:rsidRPr="0069028F">
              <w:rPr>
                <w:rStyle w:val="Hipervnculo"/>
                <w:noProof/>
              </w:rPr>
              <w:t>8 CONCLUSIONES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_Toc56088172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12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1407DF1C" w14:textId="0F3689D1" w:rsidR="00A5189C" w:rsidRDefault="003C6DC8">
          <w:pPr>
            <w:pStyle w:val="TDC1"/>
            <w:tabs>
              <w:tab w:val="right" w:leader="dot" w:pos="8828"/>
            </w:tabs>
            <w:rPr>
              <w:noProof/>
              <w:lang w:eastAsia="es-CO"/>
            </w:rPr>
          </w:pPr>
          <w:hyperlink w:anchor="_Toc56088173" w:history="1">
            <w:r w:rsidR="00A5189C" w:rsidRPr="0069028F">
              <w:rPr>
                <w:rStyle w:val="Hipervnculo"/>
                <w:noProof/>
              </w:rPr>
              <w:t>9 BIBLIOGRAFIA Y WEBGRAFIA</w:t>
            </w:r>
            <w:r w:rsidR="00A5189C">
              <w:rPr>
                <w:noProof/>
                <w:webHidden/>
              </w:rPr>
              <w:tab/>
            </w:r>
            <w:r w:rsidR="00A5189C">
              <w:rPr>
                <w:noProof/>
                <w:webHidden/>
              </w:rPr>
              <w:fldChar w:fldCharType="begin"/>
            </w:r>
            <w:r w:rsidR="00A5189C">
              <w:rPr>
                <w:noProof/>
                <w:webHidden/>
              </w:rPr>
              <w:instrText xml:space="preserve"> PAGEREF _Toc56088173 \h </w:instrText>
            </w:r>
            <w:r w:rsidR="00A5189C">
              <w:rPr>
                <w:noProof/>
                <w:webHidden/>
              </w:rPr>
            </w:r>
            <w:r w:rsidR="00A5189C">
              <w:rPr>
                <w:noProof/>
                <w:webHidden/>
              </w:rPr>
              <w:fldChar w:fldCharType="separate"/>
            </w:r>
            <w:r w:rsidR="00A5189C">
              <w:rPr>
                <w:noProof/>
                <w:webHidden/>
              </w:rPr>
              <w:t>13</w:t>
            </w:r>
            <w:r w:rsidR="00A5189C">
              <w:rPr>
                <w:noProof/>
                <w:webHidden/>
              </w:rPr>
              <w:fldChar w:fldCharType="end"/>
            </w:r>
          </w:hyperlink>
        </w:p>
        <w:p w14:paraId="358A80F3" w14:textId="0D06F34A" w:rsidR="001959C3" w:rsidRDefault="001959C3">
          <w:r>
            <w:rPr>
              <w:b/>
              <w:bCs/>
              <w:lang w:val="es-ES"/>
            </w:rPr>
            <w:fldChar w:fldCharType="end"/>
          </w:r>
        </w:p>
      </w:sdtContent>
    </w:sdt>
    <w:p w14:paraId="470B11E8" w14:textId="05E122B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8FE74D1" w14:textId="2D84B1F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AB2E0F" w14:textId="0C8A552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1F0BA2A" w14:textId="7B22BBA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8663DD" w14:textId="04B1FFE9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BB35367" w14:textId="6993746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E47E89" w14:textId="50D72AAE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698D380A" w14:textId="69ABC7E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E1FB9F5" w14:textId="222DE730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60AE797" w14:textId="7B636CCF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3052430D" w14:textId="5EE31B51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9BEB36" w14:textId="7D9B48F6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94AF71C" w14:textId="5BF6BCD2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23B6A15A" w14:textId="3058C41A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67DB15" w14:textId="234C92F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4BAEDB81" w14:textId="77777777" w:rsid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73F7121D" w14:textId="77777777" w:rsidR="001959C3" w:rsidRPr="001959C3" w:rsidRDefault="001959C3" w:rsidP="001959C3">
      <w:pPr>
        <w:pStyle w:val="Prrafodelista"/>
        <w:ind w:left="360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0C1D11AB" w14:textId="51024F11" w:rsidR="00D147DD" w:rsidRPr="00287B99" w:rsidRDefault="00FA0E23" w:rsidP="00287B99">
      <w:pPr>
        <w:pStyle w:val="Ttulo1"/>
      </w:pPr>
      <w:bookmarkStart w:id="3" w:name="_Toc55315982"/>
      <w:bookmarkStart w:id="4" w:name="_Toc56088166"/>
      <w:r w:rsidRPr="00287B99">
        <w:lastRenderedPageBreak/>
        <w:t>PRESENTACIÓN</w:t>
      </w:r>
      <w:bookmarkEnd w:id="3"/>
      <w:bookmarkEnd w:id="4"/>
    </w:p>
    <w:p w14:paraId="523B8325" w14:textId="77777777" w:rsidR="00CA4149" w:rsidRDefault="00D82ABA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 presente mo</w:t>
      </w:r>
      <w:r w:rsidR="00CA4149">
        <w:rPr>
          <w:rFonts w:asciiTheme="majorHAnsi" w:hAnsiTheme="majorHAnsi"/>
          <w:sz w:val="24"/>
          <w:szCs w:val="24"/>
        </w:rPr>
        <w:t>nografía describe la implementación de un conjunto de programas que le dan soporte a la teoría numérica básica de la materia INTRODUCCIÓN A LA INFORMÁTICA</w:t>
      </w:r>
      <w:r>
        <w:rPr>
          <w:rFonts w:asciiTheme="majorHAnsi" w:hAnsiTheme="majorHAnsi"/>
          <w:sz w:val="24"/>
          <w:szCs w:val="24"/>
        </w:rPr>
        <w:t>.</w:t>
      </w:r>
      <w:r w:rsidR="00CA4149">
        <w:rPr>
          <w:rFonts w:asciiTheme="majorHAnsi" w:hAnsiTheme="majorHAnsi"/>
          <w:sz w:val="24"/>
          <w:szCs w:val="24"/>
        </w:rPr>
        <w:t xml:space="preserve"> </w:t>
      </w:r>
    </w:p>
    <w:p w14:paraId="5022FADB" w14:textId="77777777" w:rsidR="00CA4149" w:rsidRDefault="00CA4149" w:rsidP="00D82AB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 los siguientes párrafos se presenta una descripción básica del significado de lo que es un sistema numérico, especialmente el sistema en base 2.</w:t>
      </w:r>
    </w:p>
    <w:p w14:paraId="080BED7C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CA27527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F754179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205D6C71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B15E858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527F41C6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770B1F8B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00C616CE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A658153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331F389A" w14:textId="77777777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</w:p>
    <w:p w14:paraId="4FCB3D04" w14:textId="29A0C426" w:rsidR="00CA4149" w:rsidRDefault="00D82ABA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AUTOR: </w:t>
      </w:r>
      <w:r w:rsidR="00C93171">
        <w:rPr>
          <w:rFonts w:asciiTheme="majorHAnsi" w:hAnsiTheme="majorHAnsi"/>
          <w:b/>
          <w:sz w:val="28"/>
          <w:szCs w:val="28"/>
        </w:rPr>
        <w:t>JUAN CAMILO RODRIGUEZ LIBREROS</w:t>
      </w:r>
    </w:p>
    <w:p w14:paraId="42F0B0D3" w14:textId="3EE135B4" w:rsid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CÓDIGO</w:t>
      </w:r>
      <w:r w:rsidR="00C93171">
        <w:rPr>
          <w:rFonts w:asciiTheme="majorHAnsi" w:hAnsiTheme="majorHAnsi"/>
          <w:b/>
          <w:sz w:val="28"/>
          <w:szCs w:val="28"/>
        </w:rPr>
        <w:t>: 1005894155</w:t>
      </w:r>
    </w:p>
    <w:p w14:paraId="26BC577C" w14:textId="38AFA812" w:rsidR="00CA4149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CORREO</w:t>
      </w:r>
      <w:r w:rsidR="00C93171">
        <w:rPr>
          <w:rFonts w:asciiTheme="majorHAnsi" w:hAnsiTheme="majorHAnsi"/>
          <w:b/>
          <w:sz w:val="28"/>
          <w:szCs w:val="28"/>
        </w:rPr>
        <w:t>: juancamilo.rodriguez1@utp.edu.co</w:t>
      </w:r>
    </w:p>
    <w:p w14:paraId="2274F8CE" w14:textId="0A03478B" w:rsidR="00CA4149" w:rsidRPr="00715C25" w:rsidRDefault="00CA4149" w:rsidP="00287B99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GITHUB</w:t>
      </w:r>
      <w:r w:rsidR="00C93171">
        <w:rPr>
          <w:rFonts w:asciiTheme="majorHAnsi" w:hAnsiTheme="majorHAnsi"/>
          <w:b/>
          <w:sz w:val="28"/>
          <w:szCs w:val="28"/>
        </w:rPr>
        <w:t xml:space="preserve"> LINK: </w:t>
      </w:r>
      <w:r w:rsidR="00C93171" w:rsidRPr="00C93171">
        <w:rPr>
          <w:rFonts w:asciiTheme="majorHAnsi" w:hAnsiTheme="majorHAnsi"/>
          <w:b/>
          <w:sz w:val="28"/>
          <w:szCs w:val="28"/>
        </w:rPr>
        <w:t>https://github.com/JuanCRL1</w:t>
      </w:r>
    </w:p>
    <w:p w14:paraId="7C79B89F" w14:textId="77777777" w:rsidR="00CA4149" w:rsidRDefault="00CA41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4AC9808" w14:textId="5EFBC49B" w:rsidR="00351ADA" w:rsidRDefault="00606C98" w:rsidP="00111E69">
      <w:pPr>
        <w:pStyle w:val="Ttulo1"/>
      </w:pPr>
      <w:bookmarkStart w:id="5" w:name="_Toc55315983"/>
      <w:bookmarkStart w:id="6" w:name="_Toc56088167"/>
      <w:r>
        <w:lastRenderedPageBreak/>
        <w:t>CONVERSIÓN BASADA EN DIVISIONES SUCESIVAS</w:t>
      </w:r>
      <w:bookmarkEnd w:id="5"/>
      <w:bookmarkEnd w:id="6"/>
    </w:p>
    <w:p w14:paraId="4C5156E1" w14:textId="10C55F77" w:rsidR="00EC48AE" w:rsidRDefault="00CA4149" w:rsidP="00E437F9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DA53D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el algoritmo básico para la conversión numérica basada en divisiones sucesivas.</w:t>
      </w:r>
    </w:p>
    <w:p w14:paraId="677EC5C2" w14:textId="77777777" w:rsidR="00CA4149" w:rsidRDefault="00266710" w:rsidP="00266710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6C2A955B" wp14:editId="38B0C649">
            <wp:extent cx="3810000" cy="242572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A362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Como se ve en el diagrama, la conversión se realiza dividiendo el número a convertir entre la base seleccionada.</w:t>
      </w:r>
    </w:p>
    <w:p w14:paraId="0D099C67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resultado se obtiene con base en los residuos de las divisiones.</w:t>
      </w:r>
    </w:p>
    <w:p w14:paraId="44C1DEEE" w14:textId="77777777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 proceso finaliza cuando se obtiene cero en el resultado de las divisiones.</w:t>
      </w:r>
    </w:p>
    <w:p w14:paraId="5C921D30" w14:textId="3C55A7BA" w:rsidR="00266710" w:rsidRDefault="00266710" w:rsidP="00266710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B55DE7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presenta las imágenes de los códigos requeridos, para implementar el proceso mostrado en JavaScript. Cada imagen presenta una función distinta, o la ejecución final del programa.</w:t>
      </w:r>
    </w:p>
    <w:p w14:paraId="6C76944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1C233978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70B3ACAB" wp14:editId="37F40745">
            <wp:extent cx="3476625" cy="1468852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6" cy="146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63C6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22E058BB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7C7B251" wp14:editId="33109582">
            <wp:extent cx="3772170" cy="37909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51" cy="37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172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</w:p>
    <w:p w14:paraId="31E1FF24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drawing>
          <wp:inline distT="0" distB="0" distL="0" distR="0" wp14:anchorId="1E446C07" wp14:editId="41F10D2D">
            <wp:extent cx="3757075" cy="27432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22" cy="27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1EB" w14:textId="0D768F9D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muestra el programa en el entorno repl.it, con los datos de ejecución del programa.</w:t>
      </w:r>
    </w:p>
    <w:p w14:paraId="6AB8C60A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</w:p>
    <w:p w14:paraId="4D926D63" w14:textId="77777777" w:rsidR="000E6449" w:rsidRDefault="000E644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7935FDF" wp14:editId="4BD1D6C3">
            <wp:extent cx="5612130" cy="2113915"/>
            <wp:effectExtent l="190500" t="190500" r="198120" b="19113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B3D32" w14:textId="080D0463" w:rsidR="00606C98" w:rsidRDefault="00606C98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63E74C8D" w14:textId="77777777" w:rsidR="00266710" w:rsidRDefault="00266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3B70AF90" w14:textId="23DF60FF" w:rsidR="00E437F9" w:rsidRDefault="00606C98" w:rsidP="00E437F9">
      <w:pPr>
        <w:pStyle w:val="Ttulo1"/>
      </w:pPr>
      <w:bookmarkStart w:id="7" w:name="_Toc55315984"/>
      <w:bookmarkStart w:id="8" w:name="_Toc56088168"/>
      <w:r>
        <w:lastRenderedPageBreak/>
        <w:t xml:space="preserve">CONVERSIÓN </w:t>
      </w:r>
      <w:bookmarkEnd w:id="7"/>
      <w:r w:rsidR="00DA53D1">
        <w:t>EXTENDIDA</w:t>
      </w:r>
      <w:bookmarkEnd w:id="8"/>
    </w:p>
    <w:p w14:paraId="2BEE160E" w14:textId="3AB62272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va a mostrar la conversión de base 10 a 16.</w:t>
      </w:r>
    </w:p>
    <w:p w14:paraId="6E0F2137" w14:textId="3D51B6F3" w:rsidR="00606C98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base 16</w:t>
      </w:r>
      <w:r w:rsidR="00AB3731">
        <w:rPr>
          <w:rFonts w:asciiTheme="majorHAnsi" w:hAnsiTheme="majorHAnsi" w:cs="Times New Roman"/>
          <w:sz w:val="24"/>
          <w:szCs w:val="24"/>
        </w:rPr>
        <w:t xml:space="preserve"> o sistema hexadecimal</w:t>
      </w:r>
      <w:r>
        <w:rPr>
          <w:rFonts w:asciiTheme="majorHAnsi" w:hAnsiTheme="majorHAnsi" w:cs="Times New Roman"/>
          <w:sz w:val="24"/>
          <w:szCs w:val="24"/>
        </w:rPr>
        <w:t xml:space="preserve"> es un sistema numérico que tiene como base el 16. Para convertir un numero a base 16 se aplican las divisiones sucesivas</w:t>
      </w:r>
      <w:r w:rsidR="009C1291">
        <w:rPr>
          <w:rFonts w:asciiTheme="majorHAnsi" w:hAnsiTheme="majorHAnsi" w:cs="Times New Roman"/>
          <w:sz w:val="24"/>
          <w:szCs w:val="24"/>
        </w:rPr>
        <w:t>, para convertirlo de base 16 a 10 se multiplica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08DD07E8" w14:textId="7DD19F28" w:rsidR="00DA53D1" w:rsidRDefault="00DA53D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</w:t>
      </w:r>
      <w:r w:rsidR="00AB3731">
        <w:rPr>
          <w:rFonts w:asciiTheme="majorHAnsi" w:hAnsiTheme="majorHAnsi" w:cs="Times New Roman"/>
          <w:sz w:val="24"/>
          <w:szCs w:val="24"/>
        </w:rPr>
        <w:t>continuación,</w:t>
      </w:r>
      <w:r>
        <w:rPr>
          <w:rFonts w:asciiTheme="majorHAnsi" w:hAnsiTheme="majorHAnsi" w:cs="Times New Roman"/>
          <w:sz w:val="24"/>
          <w:szCs w:val="24"/>
        </w:rPr>
        <w:t xml:space="preserve"> se </w:t>
      </w:r>
      <w:r w:rsidR="00AB3731">
        <w:rPr>
          <w:rFonts w:asciiTheme="majorHAnsi" w:hAnsiTheme="majorHAnsi" w:cs="Times New Roman"/>
          <w:sz w:val="24"/>
          <w:szCs w:val="24"/>
        </w:rPr>
        <w:t>mostrará</w:t>
      </w:r>
      <w:r>
        <w:rPr>
          <w:rFonts w:asciiTheme="majorHAnsi" w:hAnsiTheme="majorHAnsi" w:cs="Times New Roman"/>
          <w:sz w:val="24"/>
          <w:szCs w:val="24"/>
        </w:rPr>
        <w:t xml:space="preserve"> una tabla del sistema hexadecimal</w:t>
      </w:r>
      <w:r w:rsidR="00AB3731">
        <w:rPr>
          <w:rFonts w:asciiTheme="majorHAnsi" w:hAnsiTheme="majorHAnsi" w:cs="Times New Roman"/>
          <w:sz w:val="24"/>
          <w:szCs w:val="24"/>
        </w:rPr>
        <w:t xml:space="preserve"> y un ejemplo de conversión con divisiones sucesivas.</w:t>
      </w:r>
    </w:p>
    <w:p w14:paraId="6DD3B78A" w14:textId="57430DBC" w:rsidR="00AB3731" w:rsidRDefault="00AB3731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AD723" wp14:editId="70054E73">
            <wp:extent cx="1704975" cy="3335821"/>
            <wp:effectExtent l="0" t="0" r="0" b="0"/>
            <wp:docPr id="6" name="Imagen 6" descr="EXCEL FORO: EJERCICIOS, EJEMPLOS, SOLUCIONES, DUDAS: Explicación de cómo  convertir un valor Decimal a Hexa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CEL FORO: EJERCICIOS, EJEMPLOS, SOLUCIONES, DUDAS: Explicación de cómo  convertir un valor Decimal a Hexadecim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51" cy="33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7434C94D" wp14:editId="4FDC355D">
            <wp:extent cx="2895600" cy="16784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7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2CF65" w14:textId="6EECB9CF" w:rsidR="00DA2E6A" w:rsidRDefault="00DA2E6A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Esta es una imagen del entorno repl.it para convertir un numero de base 10 a 16:</w:t>
      </w:r>
    </w:p>
    <w:p w14:paraId="79A3308A" w14:textId="0AE28DDF" w:rsidR="00DA2E6A" w:rsidRDefault="00DA2E6A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95B63" wp14:editId="69E727C5">
            <wp:extent cx="6435397" cy="176212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880" cy="17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1643" w14:textId="303BE292" w:rsidR="00B55DE7" w:rsidRDefault="00B55DE7" w:rsidP="0011259F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Nota: para convertir un numero de base 16 a base 10 se hace lo siguiente:</w:t>
      </w:r>
    </w:p>
    <w:p w14:paraId="583506BB" w14:textId="51634C1E" w:rsidR="00090199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75028" wp14:editId="52B41EDD">
            <wp:extent cx="3524250" cy="1781175"/>
            <wp:effectExtent l="0" t="0" r="0" b="0"/>
            <wp:docPr id="7" name="Imagen 7" descr="Numerical Bases - C++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erical Bases - C++ Tutorial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F170" w14:textId="533A39C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Lo mismo sucedería con el sistema binario:</w:t>
      </w:r>
    </w:p>
    <w:p w14:paraId="7BC884AD" w14:textId="19BF2971" w:rsidR="00B55DE7" w:rsidRDefault="00DA2E6A" w:rsidP="00B55DE7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59D8E" wp14:editId="47ACBFC2">
            <wp:extent cx="3676650" cy="2208500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7616" cy="22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33C" w14:textId="5F27627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4FA529F" w14:textId="6A6E078E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A24B81E" w14:textId="3BF1A15C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FC82C40" w14:textId="3935556D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E1B1562" w14:textId="2788BB2C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3815E25" w14:textId="7BC829FF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49001878" w14:textId="27457975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F514F07" w14:textId="7E71E9CF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323A395" w14:textId="0DC76509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2AB75FA" w14:textId="77777777" w:rsidR="00B55DE7" w:rsidRDefault="00B55DE7" w:rsidP="00B55DE7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5E710C9A" w14:textId="1CBB9651" w:rsidR="00606C98" w:rsidRDefault="001959C3" w:rsidP="00B55DE7">
      <w:pPr>
        <w:pStyle w:val="Ttulo1"/>
        <w:numPr>
          <w:ilvl w:val="0"/>
          <w:numId w:val="0"/>
        </w:numPr>
      </w:pPr>
      <w:bookmarkStart w:id="9" w:name="_Toc56088169"/>
      <w:r>
        <w:lastRenderedPageBreak/>
        <w:t>5 SISTEMA</w:t>
      </w:r>
      <w:r w:rsidR="00174931">
        <w:t xml:space="preserve"> BINARIO</w:t>
      </w:r>
      <w:bookmarkEnd w:id="9"/>
    </w:p>
    <w:p w14:paraId="31FD55C6" w14:textId="2C10F008" w:rsidR="00606C98" w:rsidRDefault="00E015CE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Este es un sistema en el cual los números decimales (aparte de letras entre otras más cosas) se representan con solo dos cifras: el CERO (0) y el UNO (1), esto se debe a que el computador trabaja con dos niveles de voltaje y es representado de esa manera en términos de 0 y 1.</w:t>
      </w:r>
    </w:p>
    <w:p w14:paraId="20D53C86" w14:textId="4689DB66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continuación, se mostrarán algunas imágenes de programas en el entorno repl.it sobre este tema.</w:t>
      </w:r>
    </w:p>
    <w:p w14:paraId="31B2BF9B" w14:textId="77777777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6171340" w14:textId="04745D75" w:rsidR="00DD4882" w:rsidRDefault="00DD4882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D8EDE" wp14:editId="7B8B6E7B">
            <wp:extent cx="6181725" cy="20626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5358" cy="2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FDEF" w14:textId="56EF20CE" w:rsidR="00090199" w:rsidRDefault="00090199" w:rsidP="00606C98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A59BA" wp14:editId="447F2154">
            <wp:extent cx="6172200" cy="2079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435" cy="20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2369" w14:textId="0C927EBE" w:rsidR="0043437D" w:rsidRDefault="00E437F9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14:paraId="69250C6E" w14:textId="5693742E" w:rsidR="00591CBC" w:rsidRDefault="00591CBC" w:rsidP="00591CBC">
      <w:pPr>
        <w:pStyle w:val="Ttulo1"/>
        <w:numPr>
          <w:ilvl w:val="0"/>
          <w:numId w:val="0"/>
        </w:numPr>
      </w:pPr>
      <w:bookmarkStart w:id="10" w:name="_Toc56088170"/>
      <w:r>
        <w:lastRenderedPageBreak/>
        <w:t>6 CO</w:t>
      </w:r>
      <w:r w:rsidR="009B4474">
        <w:t>MPUERTAS LÓGICAS</w:t>
      </w:r>
      <w:bookmarkEnd w:id="10"/>
    </w:p>
    <w:p w14:paraId="53687355" w14:textId="56F2B4E6" w:rsidR="00FE12EF" w:rsidRDefault="00D93710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Son dispositivos electrónicos con funci</w:t>
      </w:r>
      <w:r w:rsidR="00645AE4">
        <w:rPr>
          <w:rFonts w:asciiTheme="majorHAnsi" w:hAnsiTheme="majorHAnsi" w:cs="Times New Roman"/>
          <w:sz w:val="24"/>
          <w:szCs w:val="24"/>
        </w:rPr>
        <w:t>o</w:t>
      </w:r>
      <w:r>
        <w:rPr>
          <w:rFonts w:asciiTheme="majorHAnsi" w:hAnsiTheme="majorHAnsi" w:cs="Times New Roman"/>
          <w:sz w:val="24"/>
          <w:szCs w:val="24"/>
        </w:rPr>
        <w:t>n</w:t>
      </w:r>
      <w:r w:rsidR="00645AE4">
        <w:rPr>
          <w:rFonts w:asciiTheme="majorHAnsi" w:hAnsiTheme="majorHAnsi" w:cs="Times New Roman"/>
          <w:sz w:val="24"/>
          <w:szCs w:val="24"/>
        </w:rPr>
        <w:t>es</w:t>
      </w:r>
      <w:r>
        <w:rPr>
          <w:rFonts w:asciiTheme="majorHAnsi" w:hAnsiTheme="majorHAnsi" w:cs="Times New Roman"/>
          <w:sz w:val="24"/>
          <w:szCs w:val="24"/>
        </w:rPr>
        <w:t xml:space="preserve"> booleana</w:t>
      </w:r>
      <w:r w:rsidR="00645AE4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(verdadero, falso) </w:t>
      </w:r>
      <w:r w:rsidR="00645AE4">
        <w:rPr>
          <w:rFonts w:asciiTheme="majorHAnsi" w:hAnsiTheme="majorHAnsi" w:cs="Times New Roman"/>
          <w:sz w:val="24"/>
          <w:szCs w:val="24"/>
        </w:rPr>
        <w:t>o de</w:t>
      </w:r>
      <w:r>
        <w:rPr>
          <w:rFonts w:asciiTheme="majorHAnsi" w:hAnsiTheme="majorHAnsi" w:cs="Times New Roman"/>
          <w:sz w:val="24"/>
          <w:szCs w:val="24"/>
        </w:rPr>
        <w:t xml:space="preserve"> suma </w:t>
      </w:r>
      <w:r w:rsidR="00645AE4">
        <w:rPr>
          <w:rFonts w:asciiTheme="majorHAnsi" w:hAnsiTheme="majorHAnsi" w:cs="Times New Roman"/>
          <w:sz w:val="24"/>
          <w:szCs w:val="24"/>
        </w:rPr>
        <w:t>y</w:t>
      </w:r>
      <w:r>
        <w:rPr>
          <w:rFonts w:asciiTheme="majorHAnsi" w:hAnsiTheme="majorHAnsi" w:cs="Times New Roman"/>
          <w:sz w:val="24"/>
          <w:szCs w:val="24"/>
        </w:rPr>
        <w:t xml:space="preserve"> resta.</w:t>
      </w:r>
    </w:p>
    <w:p w14:paraId="423CB97C" w14:textId="786F7555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Las 3 principales compuertas son: la compuerta AND, compuerta OR, compuerta NOT.</w:t>
      </w:r>
    </w:p>
    <w:p w14:paraId="66F53BAE" w14:textId="7493AAE2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and tendrá una salida alta cuando los valores de sus entradas sean altos (1), si una de las dos no es alta tendrá una salida baja (0).</w:t>
      </w:r>
    </w:p>
    <w:p w14:paraId="0B80CAC0" w14:textId="68B597A1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or tendrá una salida alta si una sola de las 2 entradas es alta, si las dos entradas son bajas tendrá una salida baja (0).</w:t>
      </w:r>
    </w:p>
    <w:p w14:paraId="1986D88D" w14:textId="663C909D" w:rsidR="00645AE4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La compuerta not o inversor tiene una sola entrada cuando esta est</w:t>
      </w:r>
      <w:r w:rsidR="00B53D15">
        <w:rPr>
          <w:rFonts w:asciiTheme="majorHAnsi" w:hAnsiTheme="majorHAnsi" w:cs="Times New Roman"/>
          <w:sz w:val="24"/>
          <w:szCs w:val="24"/>
        </w:rPr>
        <w:t>á</w:t>
      </w:r>
      <w:r>
        <w:rPr>
          <w:rFonts w:asciiTheme="majorHAnsi" w:hAnsiTheme="majorHAnsi" w:cs="Times New Roman"/>
          <w:sz w:val="24"/>
          <w:szCs w:val="24"/>
        </w:rPr>
        <w:t xml:space="preserve"> baja</w:t>
      </w:r>
      <w:r w:rsidR="00B53D15">
        <w:rPr>
          <w:rFonts w:asciiTheme="majorHAnsi" w:hAnsiTheme="majorHAnsi" w:cs="Times New Roman"/>
          <w:sz w:val="24"/>
          <w:szCs w:val="24"/>
        </w:rPr>
        <w:t xml:space="preserve"> la vuelve alta, si esta alta la vuelve baja de ahí su nombre inversor.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668FE31" w14:textId="4A886F9E" w:rsidR="00FE12EF" w:rsidRDefault="00645AE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B53D15">
        <w:rPr>
          <w:rFonts w:asciiTheme="majorHAnsi" w:hAnsiTheme="majorHAnsi" w:cs="Times New Roman"/>
          <w:sz w:val="24"/>
          <w:szCs w:val="24"/>
        </w:rPr>
        <w:t>A continuación, se mostrarán unos gráficos descriptivos sobre este tema.</w:t>
      </w:r>
    </w:p>
    <w:p w14:paraId="6F2ECB19" w14:textId="6F5B7B33" w:rsidR="00B53D15" w:rsidRDefault="00B53D15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252FC" wp14:editId="0ED562D3">
            <wp:extent cx="6378563" cy="14954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58" cy="1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BC9" w14:textId="2C60C771" w:rsidR="00B53D15" w:rsidRDefault="00B53D15">
      <w:pPr>
        <w:rPr>
          <w:rFonts w:asciiTheme="majorHAnsi" w:hAnsiTheme="majorHAnsi" w:cs="Times New Roman"/>
          <w:sz w:val="24"/>
          <w:szCs w:val="24"/>
        </w:rPr>
      </w:pPr>
    </w:p>
    <w:p w14:paraId="6873CAED" w14:textId="6E57FCFF" w:rsidR="00FE12EF" w:rsidRDefault="00FE12EF">
      <w:pPr>
        <w:rPr>
          <w:rFonts w:asciiTheme="majorHAnsi" w:hAnsiTheme="majorHAnsi" w:cs="Times New Roman"/>
          <w:sz w:val="24"/>
          <w:szCs w:val="24"/>
        </w:rPr>
      </w:pPr>
    </w:p>
    <w:p w14:paraId="338E9BBB" w14:textId="08993B83" w:rsidR="004800AC" w:rsidRPr="004800AC" w:rsidRDefault="00B53D15" w:rsidP="004800AC">
      <w:pPr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EF90DA" wp14:editId="4CFF7305">
            <wp:extent cx="4933950" cy="2369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66" cy="23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A698" w14:textId="2A12C69C" w:rsidR="004800AC" w:rsidRDefault="004800AC" w:rsidP="004800AC">
      <w:pPr>
        <w:pStyle w:val="Ttulo1"/>
        <w:numPr>
          <w:ilvl w:val="0"/>
          <w:numId w:val="0"/>
        </w:numPr>
      </w:pPr>
      <w:bookmarkStart w:id="11" w:name="_Toc56088171"/>
      <w:r>
        <w:lastRenderedPageBreak/>
        <w:t>7 RECURSIVIDAD</w:t>
      </w:r>
      <w:bookmarkEnd w:id="11"/>
    </w:p>
    <w:p w14:paraId="2D5A1303" w14:textId="1B465703" w:rsidR="004800AC" w:rsidRPr="00480651" w:rsidRDefault="004800AC" w:rsidP="004800AC">
      <w:pPr>
        <w:rPr>
          <w:rFonts w:asciiTheme="majorHAnsi" w:hAnsiTheme="majorHAnsi" w:cstheme="majorHAnsi"/>
          <w:sz w:val="24"/>
          <w:szCs w:val="24"/>
        </w:rPr>
      </w:pPr>
      <w:r w:rsidRPr="00480651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Recursión o recursividad es la forma en la cual se especifica un proceso basado en su propia definición.</w:t>
      </w:r>
    </w:p>
    <w:p w14:paraId="42A93E67" w14:textId="591E837B" w:rsidR="004800AC" w:rsidRPr="00480651" w:rsidRDefault="004800AC" w:rsidP="004800AC">
      <w:pPr>
        <w:rPr>
          <w:rFonts w:asciiTheme="majorHAnsi" w:hAnsiTheme="majorHAnsi" w:cstheme="majorHAnsi"/>
          <w:sz w:val="24"/>
          <w:szCs w:val="24"/>
        </w:rPr>
      </w:pPr>
      <w:r w:rsidRPr="00480651">
        <w:rPr>
          <w:rFonts w:asciiTheme="majorHAnsi" w:hAnsiTheme="majorHAnsi" w:cstheme="majorHAnsi"/>
          <w:sz w:val="24"/>
          <w:szCs w:val="24"/>
        </w:rPr>
        <w:t>Para entender esto se presentarán algunas imágenes recursivas:</w:t>
      </w:r>
    </w:p>
    <w:p w14:paraId="0DDFDD8A" w14:textId="413C2300" w:rsidR="004800AC" w:rsidRDefault="004800AC" w:rsidP="004800AC">
      <w:r>
        <w:rPr>
          <w:noProof/>
        </w:rPr>
        <w:drawing>
          <wp:inline distT="0" distB="0" distL="0" distR="0" wp14:anchorId="613076A0" wp14:editId="46F26AE8">
            <wp:extent cx="2476500" cy="2138795"/>
            <wp:effectExtent l="0" t="0" r="0" b="0"/>
            <wp:docPr id="10" name="Imagen 10" descr="recursion - Wik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ursion - Wiktionar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89" cy="21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E4B">
        <w:t xml:space="preserve">                 </w:t>
      </w:r>
      <w:r>
        <w:t xml:space="preserve"> </w:t>
      </w:r>
      <w:r w:rsidR="003C1E4B">
        <w:rPr>
          <w:noProof/>
        </w:rPr>
        <w:drawing>
          <wp:inline distT="0" distB="0" distL="0" distR="0" wp14:anchorId="1FA3327C" wp14:editId="52D47166">
            <wp:extent cx="1685925" cy="25583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54" cy="25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ACEA" w14:textId="3E3657DD" w:rsidR="004800AC" w:rsidRDefault="004800AC" w:rsidP="004800AC"/>
    <w:p w14:paraId="45D57E5E" w14:textId="75C323F3" w:rsidR="004800AC" w:rsidRDefault="003C1E4B" w:rsidP="004800AC">
      <w:r>
        <w:t xml:space="preserve">A continuación, se </w:t>
      </w:r>
      <w:r w:rsidR="00CD6977">
        <w:t>presentarán</w:t>
      </w:r>
      <w:r>
        <w:t xml:space="preserve"> unas imágenes del entorno repl.it (código y </w:t>
      </w:r>
      <w:r w:rsidR="001D538B">
        <w:t>ejecución</w:t>
      </w:r>
      <w:r>
        <w:t>):</w:t>
      </w:r>
    </w:p>
    <w:p w14:paraId="69142B5F" w14:textId="33AC4798" w:rsidR="003C1E4B" w:rsidRDefault="003C1E4B" w:rsidP="004800AC">
      <w:r>
        <w:rPr>
          <w:noProof/>
        </w:rPr>
        <w:lastRenderedPageBreak/>
        <w:drawing>
          <wp:inline distT="0" distB="0" distL="0" distR="0" wp14:anchorId="07E17885" wp14:editId="488FA150">
            <wp:extent cx="2752725" cy="3708855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5336" cy="37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35846" wp14:editId="26232146">
            <wp:extent cx="2698619" cy="1733550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4348" cy="17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1D48" w14:textId="3B0F324B" w:rsidR="004800AC" w:rsidRDefault="003C1E4B" w:rsidP="004800AC">
      <w:r>
        <w:t xml:space="preserve"> </w:t>
      </w:r>
    </w:p>
    <w:p w14:paraId="59DA42AF" w14:textId="253D246B" w:rsidR="004800AC" w:rsidRDefault="004800AC" w:rsidP="004800AC"/>
    <w:p w14:paraId="35AAE57A" w14:textId="78325388" w:rsidR="004800AC" w:rsidRDefault="004800AC" w:rsidP="004800AC"/>
    <w:p w14:paraId="3DBB7CEC" w14:textId="5CB42E98" w:rsidR="004800AC" w:rsidRDefault="004800AC" w:rsidP="004800AC"/>
    <w:p w14:paraId="076C544A" w14:textId="61EA50E8" w:rsidR="004800AC" w:rsidRDefault="004800AC" w:rsidP="004800AC"/>
    <w:p w14:paraId="752EACB2" w14:textId="1AA40F65" w:rsidR="004800AC" w:rsidRDefault="004800AC" w:rsidP="004800AC"/>
    <w:p w14:paraId="130EA5BF" w14:textId="492C4BBC" w:rsidR="003C1E4B" w:rsidRDefault="003C1E4B" w:rsidP="003C1E4B"/>
    <w:p w14:paraId="43625027" w14:textId="2DA9AE61" w:rsidR="003C1E4B" w:rsidRDefault="003C1E4B" w:rsidP="003C1E4B"/>
    <w:p w14:paraId="61937A48" w14:textId="77777777" w:rsidR="003C1E4B" w:rsidRDefault="003C1E4B" w:rsidP="003C1E4B"/>
    <w:p w14:paraId="21ABBA07" w14:textId="34C81F92" w:rsidR="003C1E4B" w:rsidRDefault="003C1E4B" w:rsidP="003C1E4B"/>
    <w:p w14:paraId="7C6FEC14" w14:textId="77777777" w:rsidR="003C1E4B" w:rsidRPr="003C1E4B" w:rsidRDefault="003C1E4B" w:rsidP="003C1E4B"/>
    <w:p w14:paraId="7B260F31" w14:textId="48EA1D85" w:rsidR="00E437F9" w:rsidRDefault="004800AC" w:rsidP="003C1E4B">
      <w:pPr>
        <w:pStyle w:val="Ttulo1"/>
        <w:numPr>
          <w:ilvl w:val="0"/>
          <w:numId w:val="0"/>
        </w:numPr>
        <w:pBdr>
          <w:bottom w:val="single" w:sz="4" w:space="0" w:color="595959" w:themeColor="text1" w:themeTint="A6"/>
        </w:pBdr>
      </w:pPr>
      <w:bookmarkStart w:id="12" w:name="_Toc56088172"/>
      <w:r>
        <w:lastRenderedPageBreak/>
        <w:t>8</w:t>
      </w:r>
      <w:r w:rsidR="001959C3">
        <w:t xml:space="preserve"> CONCLUSIONES</w:t>
      </w:r>
      <w:bookmarkEnd w:id="12"/>
    </w:p>
    <w:p w14:paraId="72F405D5" w14:textId="204C87D4" w:rsidR="00E437F9" w:rsidRDefault="00E015C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Al hacer programas en </w:t>
      </w:r>
      <w:r w:rsidR="00202B55">
        <w:rPr>
          <w:rFonts w:asciiTheme="majorHAnsi" w:hAnsiTheme="majorHAnsi" w:cs="Times New Roman"/>
          <w:sz w:val="24"/>
          <w:szCs w:val="24"/>
        </w:rPr>
        <w:t xml:space="preserve">el entorno HTML, CSS y </w:t>
      </w:r>
      <w:r>
        <w:rPr>
          <w:rFonts w:asciiTheme="majorHAnsi" w:hAnsiTheme="majorHAnsi" w:cs="Times New Roman"/>
          <w:sz w:val="24"/>
          <w:szCs w:val="24"/>
        </w:rPr>
        <w:t>JavaScript para cada uno de los temas</w:t>
      </w:r>
      <w:r w:rsidR="00202B55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se </w:t>
      </w:r>
      <w:r w:rsidR="00202B55">
        <w:rPr>
          <w:rFonts w:asciiTheme="majorHAnsi" w:hAnsiTheme="majorHAnsi" w:cs="Times New Roman"/>
          <w:sz w:val="24"/>
          <w:szCs w:val="24"/>
        </w:rPr>
        <w:t>facilita la comprensión de estos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291A10A9" w14:textId="67FDF9A3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155ECA2E" w14:textId="6209B13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8E0C4F4" w14:textId="69DF37D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36E7A91" w14:textId="2E04E4FA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0CD10B1D" w14:textId="398B25C2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2A345AD8" w14:textId="5B06FF7D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368451A7" w14:textId="6D828996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43E52D0A" w14:textId="1AB5F299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1289912" w14:textId="4EA6086B" w:rsidR="00E015CE" w:rsidRDefault="00E015CE">
      <w:pPr>
        <w:rPr>
          <w:rFonts w:asciiTheme="majorHAnsi" w:hAnsiTheme="majorHAnsi" w:cs="Times New Roman"/>
          <w:sz w:val="24"/>
          <w:szCs w:val="24"/>
        </w:rPr>
      </w:pPr>
    </w:p>
    <w:p w14:paraId="529DC4CA" w14:textId="09936402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76706668" w14:textId="5115A123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45D39135" w14:textId="607681C2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3D5CD1B5" w14:textId="2CE5EB9D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0B8CBE3B" w14:textId="316A88E5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5F127A27" w14:textId="62E51683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099D9275" w14:textId="7D08576F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440F41B9" w14:textId="33F95A44" w:rsidR="00480651" w:rsidRDefault="00480651">
      <w:pPr>
        <w:rPr>
          <w:rFonts w:asciiTheme="majorHAnsi" w:hAnsiTheme="majorHAnsi" w:cs="Times New Roman"/>
          <w:sz w:val="24"/>
          <w:szCs w:val="24"/>
        </w:rPr>
      </w:pPr>
    </w:p>
    <w:p w14:paraId="0008C04B" w14:textId="6AC5ABB3" w:rsidR="003C1E4B" w:rsidRDefault="003C1E4B">
      <w:pPr>
        <w:rPr>
          <w:rFonts w:asciiTheme="majorHAnsi" w:hAnsiTheme="majorHAnsi" w:cs="Times New Roman"/>
          <w:sz w:val="24"/>
          <w:szCs w:val="24"/>
        </w:rPr>
      </w:pPr>
    </w:p>
    <w:p w14:paraId="3C58E38C" w14:textId="77777777" w:rsidR="003C1E4B" w:rsidRDefault="003C1E4B">
      <w:pPr>
        <w:rPr>
          <w:rFonts w:asciiTheme="majorHAnsi" w:hAnsiTheme="majorHAnsi" w:cs="Times New Roman"/>
          <w:sz w:val="24"/>
          <w:szCs w:val="24"/>
        </w:rPr>
      </w:pPr>
    </w:p>
    <w:p w14:paraId="09A39D69" w14:textId="75F217A9" w:rsidR="003C1E4B" w:rsidRDefault="003C1E4B" w:rsidP="003C1E4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6382B231" w14:textId="00D2A037" w:rsidR="003C1E4B" w:rsidRDefault="003C1E4B" w:rsidP="003C1E4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2B591A86" w14:textId="145B5788" w:rsidR="003C1E4B" w:rsidRDefault="003C1E4B" w:rsidP="003C1E4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14:paraId="0F39BB03" w14:textId="77777777" w:rsidR="003C1E4B" w:rsidRPr="003C1E4B" w:rsidRDefault="003C1E4B" w:rsidP="003C1E4B"/>
    <w:p w14:paraId="1690B132" w14:textId="10D401FC" w:rsidR="00E437F9" w:rsidRDefault="004800AC" w:rsidP="008061D4">
      <w:pPr>
        <w:pStyle w:val="Ttulo1"/>
        <w:numPr>
          <w:ilvl w:val="0"/>
          <w:numId w:val="0"/>
        </w:numPr>
        <w:ind w:left="431" w:hanging="431"/>
      </w:pPr>
      <w:bookmarkStart w:id="13" w:name="_Toc56088173"/>
      <w:r>
        <w:t xml:space="preserve">9 </w:t>
      </w:r>
      <w:r w:rsidR="00B53D15">
        <w:t xml:space="preserve">BIBLIOGRAFIA Y </w:t>
      </w:r>
      <w:r w:rsidR="005108FA">
        <w:t>WEBGRAFIA</w:t>
      </w:r>
      <w:bookmarkEnd w:id="13"/>
    </w:p>
    <w:p w14:paraId="3E1B1D95" w14:textId="7AAC43A4" w:rsidR="00266710" w:rsidRPr="00297538" w:rsidRDefault="003C6DC8" w:rsidP="00E437F9">
      <w:pPr>
        <w:jc w:val="both"/>
      </w:pPr>
      <w:hyperlink r:id="rId27" w:history="1">
        <w:r w:rsidR="00266710" w:rsidRPr="00C836AB">
          <w:rPr>
            <w:rStyle w:val="Hipervnculo"/>
          </w:rPr>
          <w:t>https://repl.it</w:t>
        </w:r>
      </w:hyperlink>
    </w:p>
    <w:p w14:paraId="314AA776" w14:textId="08B3306F" w:rsidR="00E437F9" w:rsidRDefault="003C6DC8" w:rsidP="00715C25">
      <w:pPr>
        <w:rPr>
          <w:rFonts w:asciiTheme="majorHAnsi" w:hAnsiTheme="majorHAnsi" w:cs="Times New Roman"/>
          <w:sz w:val="24"/>
          <w:szCs w:val="24"/>
        </w:rPr>
      </w:pPr>
      <w:hyperlink r:id="rId28" w:history="1">
        <w:r w:rsidR="005108FA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https://repl.it/@JuanCRL1</w:t>
        </w:r>
      </w:hyperlink>
    </w:p>
    <w:p w14:paraId="3B69C3E5" w14:textId="17B6FD66" w:rsidR="00B53D15" w:rsidRDefault="003C6DC8" w:rsidP="00715C25">
      <w:pPr>
        <w:rPr>
          <w:rFonts w:asciiTheme="majorHAnsi" w:hAnsiTheme="majorHAnsi" w:cs="Times New Roman"/>
          <w:sz w:val="24"/>
          <w:szCs w:val="24"/>
        </w:rPr>
      </w:pPr>
      <w:hyperlink r:id="rId29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https://es.wikipedia.org/wiki/Puerta_l%C3%B3gica</w:t>
        </w:r>
      </w:hyperlink>
    </w:p>
    <w:p w14:paraId="677E5809" w14:textId="62240393" w:rsidR="00B53D15" w:rsidRDefault="003C6DC8" w:rsidP="00715C25">
      <w:pPr>
        <w:rPr>
          <w:rFonts w:asciiTheme="majorHAnsi" w:hAnsiTheme="majorHAnsi" w:cs="Times New Roman"/>
          <w:sz w:val="24"/>
          <w:szCs w:val="24"/>
        </w:rPr>
      </w:pPr>
      <w:hyperlink r:id="rId30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https://es.wikipedia.org/wiki/Compuerta_AND</w:t>
        </w:r>
      </w:hyperlink>
    </w:p>
    <w:p w14:paraId="217F3E79" w14:textId="46A33AA1" w:rsidR="00B53D15" w:rsidRDefault="003C6DC8" w:rsidP="00715C25">
      <w:pPr>
        <w:rPr>
          <w:rFonts w:asciiTheme="majorHAnsi" w:hAnsiTheme="majorHAnsi" w:cs="Times New Roman"/>
          <w:sz w:val="24"/>
          <w:szCs w:val="24"/>
        </w:rPr>
      </w:pPr>
      <w:hyperlink r:id="rId31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https://es.wikipedia.org/wiki/Puerta_OR</w:t>
        </w:r>
      </w:hyperlink>
    </w:p>
    <w:p w14:paraId="39B061DB" w14:textId="5E1FEBEF" w:rsidR="00B53D15" w:rsidRDefault="003C6DC8" w:rsidP="00715C25">
      <w:pPr>
        <w:rPr>
          <w:rStyle w:val="Hipervnculo"/>
          <w:rFonts w:asciiTheme="majorHAnsi" w:hAnsiTheme="majorHAnsi" w:cs="Times New Roman"/>
          <w:sz w:val="24"/>
          <w:szCs w:val="24"/>
        </w:rPr>
      </w:pPr>
      <w:hyperlink r:id="rId32" w:history="1">
        <w:r w:rsidR="00B53D15" w:rsidRPr="002356E1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https://es.wikipedia.org/wiki/Puerta_NOT</w:t>
        </w:r>
      </w:hyperlink>
    </w:p>
    <w:p w14:paraId="09AB21B8" w14:textId="62839F26" w:rsidR="00B76768" w:rsidRDefault="003C6DC8" w:rsidP="00715C25">
      <w:pPr>
        <w:rPr>
          <w:rFonts w:asciiTheme="majorHAnsi" w:hAnsiTheme="majorHAnsi" w:cs="Times New Roman"/>
          <w:sz w:val="24"/>
          <w:szCs w:val="24"/>
        </w:rPr>
      </w:pPr>
      <w:hyperlink r:id="rId33" w:history="1">
        <w:r w:rsidR="00B76768" w:rsidRPr="00066E00">
          <w:rPr>
            <w:rStyle w:val="Hipervnculo"/>
            <w:rFonts w:asciiTheme="majorHAnsi" w:hAnsiTheme="majorHAnsi" w:cs="Times New Roman"/>
            <w:sz w:val="24"/>
            <w:szCs w:val="24"/>
          </w:rPr>
          <w:t>https://es.wikipedia.org/wiki/Recursi%C3%B3n</w:t>
        </w:r>
      </w:hyperlink>
    </w:p>
    <w:p w14:paraId="6F92AFD1" w14:textId="77777777" w:rsidR="00B76768" w:rsidRDefault="00B76768" w:rsidP="00715C25">
      <w:pPr>
        <w:rPr>
          <w:rFonts w:asciiTheme="majorHAnsi" w:hAnsiTheme="majorHAnsi" w:cs="Times New Roman"/>
          <w:sz w:val="24"/>
          <w:szCs w:val="24"/>
        </w:rPr>
      </w:pPr>
    </w:p>
    <w:p w14:paraId="1DE34C50" w14:textId="60F4EE35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2F634BCF" w14:textId="77777777" w:rsidR="00B53D15" w:rsidRDefault="00B53D15" w:rsidP="00715C25">
      <w:pPr>
        <w:rPr>
          <w:rFonts w:asciiTheme="majorHAnsi" w:hAnsiTheme="majorHAnsi" w:cs="Times New Roman"/>
          <w:sz w:val="24"/>
          <w:szCs w:val="24"/>
        </w:rPr>
      </w:pPr>
    </w:p>
    <w:p w14:paraId="4BC2CECF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p w14:paraId="59FAD65E" w14:textId="77777777" w:rsidR="005108FA" w:rsidRDefault="005108FA" w:rsidP="00715C25">
      <w:pPr>
        <w:rPr>
          <w:rFonts w:asciiTheme="majorHAnsi" w:hAnsiTheme="majorHAnsi" w:cs="Times New Roman"/>
          <w:sz w:val="24"/>
          <w:szCs w:val="24"/>
        </w:rPr>
      </w:pPr>
    </w:p>
    <w:sectPr w:rsidR="005108FA" w:rsidSect="00C021ED">
      <w:headerReference w:type="default" r:id="rId34"/>
      <w:footerReference w:type="default" r:id="rId35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E8DB3" w14:textId="77777777" w:rsidR="003C6DC8" w:rsidRDefault="003C6DC8" w:rsidP="00351ADA">
      <w:pPr>
        <w:spacing w:after="0" w:line="240" w:lineRule="auto"/>
      </w:pPr>
      <w:r>
        <w:separator/>
      </w:r>
    </w:p>
  </w:endnote>
  <w:endnote w:type="continuationSeparator" w:id="0">
    <w:p w14:paraId="6A6985B2" w14:textId="77777777" w:rsidR="003C6DC8" w:rsidRDefault="003C6DC8" w:rsidP="0035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0E6CB" w14:textId="77777777" w:rsidR="000F7CF5" w:rsidRPr="00F65193" w:rsidRDefault="000F7CF5" w:rsidP="00351ADA">
    <w:pPr>
      <w:pStyle w:val="Piedepgina"/>
      <w:rPr>
        <w:lang w:val="en-US"/>
      </w:rPr>
    </w:pPr>
    <w:r w:rsidRPr="00F65193">
      <w:rPr>
        <w:lang w:val="en-US"/>
      </w:rPr>
      <w:t>________________________________________________________________________________</w:t>
    </w:r>
  </w:p>
  <w:p w14:paraId="11C2CA13" w14:textId="77777777" w:rsidR="000F7CF5" w:rsidRPr="00F65193" w:rsidRDefault="000F7CF5" w:rsidP="00351ADA">
    <w:pPr>
      <w:pStyle w:val="Piedepgina"/>
      <w:jc w:val="center"/>
      <w:rPr>
        <w:rFonts w:asciiTheme="majorHAnsi" w:hAnsiTheme="majorHAnsi"/>
        <w:sz w:val="24"/>
        <w:szCs w:val="24"/>
        <w:lang w:val="en-US"/>
      </w:rPr>
    </w:pPr>
    <w:r>
      <w:rPr>
        <w:rFonts w:asciiTheme="majorHAnsi" w:hAnsiTheme="majorHAnsi"/>
        <w:sz w:val="24"/>
        <w:szCs w:val="24"/>
        <w:lang w:val="en-US"/>
      </w:rPr>
      <w:t>UTP – Universidad Tecnológica de Pereira</w:t>
    </w:r>
  </w:p>
  <w:p w14:paraId="78CEE396" w14:textId="77777777" w:rsidR="000F7CF5" w:rsidRPr="00F65193" w:rsidRDefault="000F7CF5" w:rsidP="00351AD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40C64" w14:textId="77777777" w:rsidR="003C6DC8" w:rsidRDefault="003C6DC8" w:rsidP="00351ADA">
      <w:pPr>
        <w:spacing w:after="0" w:line="240" w:lineRule="auto"/>
      </w:pPr>
      <w:r>
        <w:separator/>
      </w:r>
    </w:p>
  </w:footnote>
  <w:footnote w:type="continuationSeparator" w:id="0">
    <w:p w14:paraId="117E44F2" w14:textId="77777777" w:rsidR="003C6DC8" w:rsidRDefault="003C6DC8" w:rsidP="0035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C9D02" w14:textId="58703AE4" w:rsidR="000F7CF5" w:rsidRDefault="000F7CF5">
    <w:pPr>
      <w:pStyle w:val="Encabezado"/>
    </w:pPr>
    <w:r>
      <w:tab/>
    </w:r>
    <w:r>
      <w:tab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t>Pá</w:t>
    </w:r>
    <w:r w:rsidR="00A65179">
      <w:rPr>
        <w:rFonts w:asciiTheme="majorHAnsi" w:hAnsiTheme="majorHAnsi"/>
        <w:color w:val="808080"/>
        <w:spacing w:val="60"/>
        <w:sz w:val="24"/>
        <w:szCs w:val="24"/>
        <w:lang w:val="es-ES"/>
      </w:rPr>
      <w:t>gina</w:t>
    </w:r>
    <w:r w:rsidRPr="00AD52F7">
      <w:rPr>
        <w:rFonts w:ascii="Cambria" w:hAnsi="Cambria"/>
        <w:color w:val="808080"/>
        <w:spacing w:val="60"/>
        <w:sz w:val="24"/>
        <w:szCs w:val="24"/>
        <w:lang w:val="es-ES"/>
      </w:rPr>
      <w:t xml:space="preserve"> 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begin"/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instrText>PAGE    \* MERGEFORMAT</w:instrTex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separate"/>
    </w:r>
    <w:r w:rsidR="00F15A50">
      <w:rPr>
        <w:rFonts w:asciiTheme="majorHAnsi" w:hAnsiTheme="majorHAnsi"/>
        <w:noProof/>
        <w:color w:val="808080"/>
        <w:spacing w:val="60"/>
        <w:sz w:val="24"/>
        <w:szCs w:val="24"/>
        <w:lang w:val="es-ES"/>
      </w:rPr>
      <w:t>2</w:t>
    </w:r>
    <w:r w:rsidRPr="00F17D55">
      <w:rPr>
        <w:rFonts w:asciiTheme="majorHAnsi" w:hAnsiTheme="majorHAnsi"/>
        <w:color w:val="808080"/>
        <w:spacing w:val="60"/>
        <w:sz w:val="24"/>
        <w:szCs w:val="24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ED965A74"/>
    <w:lvl w:ilvl="0">
      <w:start w:val="1"/>
      <w:numFmt w:val="decimal"/>
      <w:pStyle w:val="Ttulo1"/>
      <w:lvlText w:val="%1"/>
      <w:lvlJc w:val="left"/>
      <w:pPr>
        <w:ind w:left="4260" w:hanging="432"/>
      </w:pPr>
    </w:lvl>
    <w:lvl w:ilvl="1">
      <w:start w:val="1"/>
      <w:numFmt w:val="decimal"/>
      <w:pStyle w:val="Ttulo2"/>
      <w:lvlText w:val="%1.%2"/>
      <w:lvlJc w:val="left"/>
      <w:pPr>
        <w:ind w:left="9365" w:hanging="576"/>
      </w:pPr>
    </w:lvl>
    <w:lvl w:ilvl="2">
      <w:start w:val="1"/>
      <w:numFmt w:val="decimal"/>
      <w:pStyle w:val="Ttulo3"/>
      <w:lvlText w:val="%1.%2.%3"/>
      <w:lvlJc w:val="left"/>
      <w:pPr>
        <w:ind w:left="9509" w:hanging="720"/>
      </w:pPr>
    </w:lvl>
    <w:lvl w:ilvl="3">
      <w:start w:val="1"/>
      <w:numFmt w:val="decimal"/>
      <w:pStyle w:val="Ttulo4"/>
      <w:lvlText w:val="%1.%2.%3.%4"/>
      <w:lvlJc w:val="left"/>
      <w:pPr>
        <w:ind w:left="9653" w:hanging="864"/>
      </w:pPr>
    </w:lvl>
    <w:lvl w:ilvl="4">
      <w:start w:val="1"/>
      <w:numFmt w:val="decimal"/>
      <w:pStyle w:val="Ttulo5"/>
      <w:lvlText w:val="%1.%2.%3.%4.%5"/>
      <w:lvlJc w:val="left"/>
      <w:pPr>
        <w:ind w:left="9797" w:hanging="1008"/>
      </w:pPr>
    </w:lvl>
    <w:lvl w:ilvl="5">
      <w:start w:val="1"/>
      <w:numFmt w:val="decimal"/>
      <w:pStyle w:val="Ttulo6"/>
      <w:lvlText w:val="%1.%2.%3.%4.%5.%6"/>
      <w:lvlJc w:val="left"/>
      <w:pPr>
        <w:ind w:left="994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008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22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0373" w:hanging="1584"/>
      </w:pPr>
    </w:lvl>
  </w:abstractNum>
  <w:abstractNum w:abstractNumId="1" w15:restartNumberingAfterBreak="0">
    <w:nsid w:val="20C55E4D"/>
    <w:multiLevelType w:val="hybridMultilevel"/>
    <w:tmpl w:val="DBC810AA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D42668D"/>
    <w:multiLevelType w:val="multilevel"/>
    <w:tmpl w:val="EE1C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92F3D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C4D38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46FA"/>
    <w:multiLevelType w:val="multilevel"/>
    <w:tmpl w:val="667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F7B61"/>
    <w:multiLevelType w:val="multilevel"/>
    <w:tmpl w:val="37D0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8652F"/>
    <w:multiLevelType w:val="multilevel"/>
    <w:tmpl w:val="EAF2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27B2C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802D1"/>
    <w:multiLevelType w:val="multilevel"/>
    <w:tmpl w:val="7B9C7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F0F6D"/>
    <w:multiLevelType w:val="multilevel"/>
    <w:tmpl w:val="FF0A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AB7083"/>
    <w:multiLevelType w:val="hybridMultilevel"/>
    <w:tmpl w:val="33B6536C"/>
    <w:lvl w:ilvl="0" w:tplc="39304B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28D8"/>
    <w:multiLevelType w:val="multilevel"/>
    <w:tmpl w:val="1FC4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4B5E9B"/>
    <w:multiLevelType w:val="hybridMultilevel"/>
    <w:tmpl w:val="69403CDA"/>
    <w:lvl w:ilvl="0" w:tplc="240A000F">
      <w:start w:val="1"/>
      <w:numFmt w:val="decimal"/>
      <w:lvlText w:val="%1."/>
      <w:lvlJc w:val="left"/>
      <w:pPr>
        <w:ind w:left="3600" w:hanging="360"/>
      </w:pPr>
    </w:lvl>
    <w:lvl w:ilvl="1" w:tplc="240A0019" w:tentative="1">
      <w:start w:val="1"/>
      <w:numFmt w:val="lowerLetter"/>
      <w:lvlText w:val="%2."/>
      <w:lvlJc w:val="left"/>
      <w:pPr>
        <w:ind w:left="4320" w:hanging="360"/>
      </w:pPr>
    </w:lvl>
    <w:lvl w:ilvl="2" w:tplc="240A001B" w:tentative="1">
      <w:start w:val="1"/>
      <w:numFmt w:val="lowerRoman"/>
      <w:lvlText w:val="%3."/>
      <w:lvlJc w:val="right"/>
      <w:pPr>
        <w:ind w:left="5040" w:hanging="180"/>
      </w:pPr>
    </w:lvl>
    <w:lvl w:ilvl="3" w:tplc="240A000F" w:tentative="1">
      <w:start w:val="1"/>
      <w:numFmt w:val="decimal"/>
      <w:lvlText w:val="%4."/>
      <w:lvlJc w:val="left"/>
      <w:pPr>
        <w:ind w:left="5760" w:hanging="360"/>
      </w:pPr>
    </w:lvl>
    <w:lvl w:ilvl="4" w:tplc="240A0019" w:tentative="1">
      <w:start w:val="1"/>
      <w:numFmt w:val="lowerLetter"/>
      <w:lvlText w:val="%5."/>
      <w:lvlJc w:val="left"/>
      <w:pPr>
        <w:ind w:left="6480" w:hanging="360"/>
      </w:pPr>
    </w:lvl>
    <w:lvl w:ilvl="5" w:tplc="240A001B" w:tentative="1">
      <w:start w:val="1"/>
      <w:numFmt w:val="lowerRoman"/>
      <w:lvlText w:val="%6."/>
      <w:lvlJc w:val="right"/>
      <w:pPr>
        <w:ind w:left="7200" w:hanging="180"/>
      </w:pPr>
    </w:lvl>
    <w:lvl w:ilvl="6" w:tplc="240A000F" w:tentative="1">
      <w:start w:val="1"/>
      <w:numFmt w:val="decimal"/>
      <w:lvlText w:val="%7."/>
      <w:lvlJc w:val="left"/>
      <w:pPr>
        <w:ind w:left="7920" w:hanging="360"/>
      </w:pPr>
    </w:lvl>
    <w:lvl w:ilvl="7" w:tplc="240A0019" w:tentative="1">
      <w:start w:val="1"/>
      <w:numFmt w:val="lowerLetter"/>
      <w:lvlText w:val="%8."/>
      <w:lvlJc w:val="left"/>
      <w:pPr>
        <w:ind w:left="8640" w:hanging="360"/>
      </w:pPr>
    </w:lvl>
    <w:lvl w:ilvl="8" w:tplc="2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700D6AF9"/>
    <w:multiLevelType w:val="hybridMultilevel"/>
    <w:tmpl w:val="3052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D35B78"/>
    <w:multiLevelType w:val="multilevel"/>
    <w:tmpl w:val="9210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8E717B"/>
    <w:multiLevelType w:val="multilevel"/>
    <w:tmpl w:val="9762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4"/>
  </w:num>
  <w:num w:numId="32">
    <w:abstractNumId w:val="8"/>
  </w:num>
  <w:num w:numId="33">
    <w:abstractNumId w:val="14"/>
  </w:num>
  <w:num w:numId="34">
    <w:abstractNumId w:val="3"/>
  </w:num>
  <w:num w:numId="35">
    <w:abstractNumId w:val="11"/>
  </w:num>
  <w:num w:numId="36">
    <w:abstractNumId w:val="16"/>
  </w:num>
  <w:num w:numId="37">
    <w:abstractNumId w:val="9"/>
  </w:num>
  <w:num w:numId="38">
    <w:abstractNumId w:val="2"/>
  </w:num>
  <w:num w:numId="39">
    <w:abstractNumId w:val="7"/>
  </w:num>
  <w:num w:numId="40">
    <w:abstractNumId w:val="5"/>
  </w:num>
  <w:num w:numId="41">
    <w:abstractNumId w:val="12"/>
  </w:num>
  <w:num w:numId="42">
    <w:abstractNumId w:val="10"/>
  </w:num>
  <w:num w:numId="43">
    <w:abstractNumId w:val="15"/>
  </w:num>
  <w:num w:numId="44">
    <w:abstractNumId w:val="6"/>
  </w:num>
  <w:num w:numId="45">
    <w:abstractNumId w:val="1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D21"/>
    <w:rsid w:val="000109D9"/>
    <w:rsid w:val="00015229"/>
    <w:rsid w:val="00051898"/>
    <w:rsid w:val="00090199"/>
    <w:rsid w:val="00096AB0"/>
    <w:rsid w:val="000E6449"/>
    <w:rsid w:val="000F7CF5"/>
    <w:rsid w:val="00103328"/>
    <w:rsid w:val="00111E69"/>
    <w:rsid w:val="0011259F"/>
    <w:rsid w:val="00131D35"/>
    <w:rsid w:val="00136553"/>
    <w:rsid w:val="00174931"/>
    <w:rsid w:val="001910C0"/>
    <w:rsid w:val="0019533E"/>
    <w:rsid w:val="001959C3"/>
    <w:rsid w:val="001D538B"/>
    <w:rsid w:val="001E1ED3"/>
    <w:rsid w:val="00202B55"/>
    <w:rsid w:val="0020506A"/>
    <w:rsid w:val="00266710"/>
    <w:rsid w:val="00287B99"/>
    <w:rsid w:val="00297538"/>
    <w:rsid w:val="002E14B8"/>
    <w:rsid w:val="002E3D0F"/>
    <w:rsid w:val="002E5411"/>
    <w:rsid w:val="00302356"/>
    <w:rsid w:val="00315F26"/>
    <w:rsid w:val="00322F1F"/>
    <w:rsid w:val="00351ADA"/>
    <w:rsid w:val="003A38F7"/>
    <w:rsid w:val="003C0437"/>
    <w:rsid w:val="003C1E4B"/>
    <w:rsid w:val="003C6DC8"/>
    <w:rsid w:val="003E3B3C"/>
    <w:rsid w:val="00400267"/>
    <w:rsid w:val="004024A1"/>
    <w:rsid w:val="004153A4"/>
    <w:rsid w:val="0043437D"/>
    <w:rsid w:val="00467AC4"/>
    <w:rsid w:val="004800AC"/>
    <w:rsid w:val="00480651"/>
    <w:rsid w:val="00481A54"/>
    <w:rsid w:val="00492900"/>
    <w:rsid w:val="004D3223"/>
    <w:rsid w:val="005108FA"/>
    <w:rsid w:val="00521492"/>
    <w:rsid w:val="005367B0"/>
    <w:rsid w:val="00541CD0"/>
    <w:rsid w:val="0056421C"/>
    <w:rsid w:val="0056741E"/>
    <w:rsid w:val="00574A29"/>
    <w:rsid w:val="00591CBC"/>
    <w:rsid w:val="00594156"/>
    <w:rsid w:val="005952EB"/>
    <w:rsid w:val="005C4723"/>
    <w:rsid w:val="005F5786"/>
    <w:rsid w:val="00606C98"/>
    <w:rsid w:val="00645AE4"/>
    <w:rsid w:val="0065018B"/>
    <w:rsid w:val="006702FF"/>
    <w:rsid w:val="006954E9"/>
    <w:rsid w:val="006B5047"/>
    <w:rsid w:val="006D6AD4"/>
    <w:rsid w:val="006F2600"/>
    <w:rsid w:val="007021C5"/>
    <w:rsid w:val="00715C25"/>
    <w:rsid w:val="007279A6"/>
    <w:rsid w:val="00750FF1"/>
    <w:rsid w:val="00751D21"/>
    <w:rsid w:val="00763D23"/>
    <w:rsid w:val="007A4173"/>
    <w:rsid w:val="007A47CA"/>
    <w:rsid w:val="007E6703"/>
    <w:rsid w:val="008061D4"/>
    <w:rsid w:val="0081277A"/>
    <w:rsid w:val="00812D6C"/>
    <w:rsid w:val="008666D1"/>
    <w:rsid w:val="00940F7D"/>
    <w:rsid w:val="009826B4"/>
    <w:rsid w:val="00983927"/>
    <w:rsid w:val="00996E24"/>
    <w:rsid w:val="009A44D1"/>
    <w:rsid w:val="009B4474"/>
    <w:rsid w:val="009B7498"/>
    <w:rsid w:val="009C1291"/>
    <w:rsid w:val="009E3AC3"/>
    <w:rsid w:val="009F7DF2"/>
    <w:rsid w:val="00A03FFE"/>
    <w:rsid w:val="00A04B54"/>
    <w:rsid w:val="00A405F8"/>
    <w:rsid w:val="00A5189C"/>
    <w:rsid w:val="00A640EA"/>
    <w:rsid w:val="00A65179"/>
    <w:rsid w:val="00A92C4C"/>
    <w:rsid w:val="00AA3329"/>
    <w:rsid w:val="00AB3731"/>
    <w:rsid w:val="00AB7C48"/>
    <w:rsid w:val="00AC11A3"/>
    <w:rsid w:val="00AF5E20"/>
    <w:rsid w:val="00B34EC3"/>
    <w:rsid w:val="00B42E3C"/>
    <w:rsid w:val="00B47CA6"/>
    <w:rsid w:val="00B53D15"/>
    <w:rsid w:val="00B55DE7"/>
    <w:rsid w:val="00B56B4E"/>
    <w:rsid w:val="00B56F9F"/>
    <w:rsid w:val="00B76768"/>
    <w:rsid w:val="00BB4FAB"/>
    <w:rsid w:val="00BB5932"/>
    <w:rsid w:val="00BF6CF7"/>
    <w:rsid w:val="00BF6EB4"/>
    <w:rsid w:val="00C021ED"/>
    <w:rsid w:val="00C17393"/>
    <w:rsid w:val="00C52633"/>
    <w:rsid w:val="00C72F1F"/>
    <w:rsid w:val="00C93171"/>
    <w:rsid w:val="00CA0E1B"/>
    <w:rsid w:val="00CA4149"/>
    <w:rsid w:val="00CD6140"/>
    <w:rsid w:val="00CD6977"/>
    <w:rsid w:val="00D0090B"/>
    <w:rsid w:val="00D110A5"/>
    <w:rsid w:val="00D147DD"/>
    <w:rsid w:val="00D529D4"/>
    <w:rsid w:val="00D61677"/>
    <w:rsid w:val="00D82ABA"/>
    <w:rsid w:val="00D93710"/>
    <w:rsid w:val="00DA2E6A"/>
    <w:rsid w:val="00DA53D1"/>
    <w:rsid w:val="00DB1AEC"/>
    <w:rsid w:val="00DD4882"/>
    <w:rsid w:val="00DE691E"/>
    <w:rsid w:val="00DF4A7E"/>
    <w:rsid w:val="00E015CE"/>
    <w:rsid w:val="00E11D03"/>
    <w:rsid w:val="00E14A07"/>
    <w:rsid w:val="00E437F9"/>
    <w:rsid w:val="00E57645"/>
    <w:rsid w:val="00E7436C"/>
    <w:rsid w:val="00E97743"/>
    <w:rsid w:val="00EA4B50"/>
    <w:rsid w:val="00EB3605"/>
    <w:rsid w:val="00EC48AE"/>
    <w:rsid w:val="00EC5A2B"/>
    <w:rsid w:val="00F15A50"/>
    <w:rsid w:val="00F17D55"/>
    <w:rsid w:val="00F427D6"/>
    <w:rsid w:val="00F546B3"/>
    <w:rsid w:val="00F554CC"/>
    <w:rsid w:val="00F569DC"/>
    <w:rsid w:val="00F65193"/>
    <w:rsid w:val="00FA0E23"/>
    <w:rsid w:val="00FA5E3B"/>
    <w:rsid w:val="00FC6270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54515"/>
  <w15:docId w15:val="{20F43123-9128-47CC-A9D6-F7E0BF3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6A"/>
  </w:style>
  <w:style w:type="paragraph" w:styleId="Ttulo1">
    <w:name w:val="heading 1"/>
    <w:basedOn w:val="Normal"/>
    <w:next w:val="Normal"/>
    <w:link w:val="Ttulo1Car"/>
    <w:uiPriority w:val="9"/>
    <w:qFormat/>
    <w:rsid w:val="00EC48A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 w:after="48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AE"/>
    <w:pPr>
      <w:keepNext/>
      <w:keepLines/>
      <w:numPr>
        <w:ilvl w:val="1"/>
        <w:numId w:val="30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8AE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8AE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8AE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8A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8A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8A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8A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48A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51ADA"/>
  </w:style>
  <w:style w:type="paragraph" w:styleId="Encabezado">
    <w:name w:val="header"/>
    <w:basedOn w:val="Normal"/>
    <w:link w:val="Encabezado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1ADA"/>
  </w:style>
  <w:style w:type="paragraph" w:styleId="Piedepgina">
    <w:name w:val="footer"/>
    <w:basedOn w:val="Normal"/>
    <w:link w:val="PiedepginaCar"/>
    <w:uiPriority w:val="99"/>
    <w:unhideWhenUsed/>
    <w:rsid w:val="00351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1ADA"/>
  </w:style>
  <w:style w:type="character" w:customStyle="1" w:styleId="Ttulo1Car">
    <w:name w:val="Título 1 Car"/>
    <w:basedOn w:val="Fuentedeprrafopredeter"/>
    <w:link w:val="Ttulo1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EC48A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8A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8A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8A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8A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8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8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4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48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8A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8A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C48A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EC48A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EC48A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C48A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C48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8A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8A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C48A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C48A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C48A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C48A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C48A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EC48A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7B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7B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2D6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11D03"/>
    <w:pPr>
      <w:spacing w:after="100"/>
      <w:ind w:left="220"/>
    </w:pPr>
  </w:style>
  <w:style w:type="table" w:customStyle="1" w:styleId="Tabladecuadrcula4-nfasis11">
    <w:name w:val="Tabla de cuadrícula 4 - Énfasis 11"/>
    <w:basedOn w:val="Tablanormal"/>
    <w:uiPriority w:val="49"/>
    <w:rsid w:val="00751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2E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E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193"/>
    <w:rPr>
      <w:rFonts w:ascii="Tahoma" w:hAnsi="Tahoma" w:cs="Tahoma"/>
      <w:sz w:val="16"/>
      <w:szCs w:val="16"/>
    </w:rPr>
  </w:style>
  <w:style w:type="character" w:customStyle="1" w:styleId="sc0">
    <w:name w:val="sc0"/>
    <w:basedOn w:val="Fuentedeprrafopredeter"/>
    <w:rsid w:val="00750FF1"/>
  </w:style>
  <w:style w:type="character" w:customStyle="1" w:styleId="sc2">
    <w:name w:val="sc2"/>
    <w:basedOn w:val="Fuentedeprrafopredeter"/>
    <w:rsid w:val="00750FF1"/>
  </w:style>
  <w:style w:type="character" w:customStyle="1" w:styleId="kw2">
    <w:name w:val="kw2"/>
    <w:basedOn w:val="Fuentedeprrafopredeter"/>
    <w:rsid w:val="00750FF1"/>
  </w:style>
  <w:style w:type="character" w:customStyle="1" w:styleId="kw3">
    <w:name w:val="kw3"/>
    <w:basedOn w:val="Fuentedeprrafopredeter"/>
    <w:rsid w:val="00750FF1"/>
  </w:style>
  <w:style w:type="character" w:customStyle="1" w:styleId="sy0">
    <w:name w:val="sy0"/>
    <w:basedOn w:val="Fuentedeprrafopredeter"/>
    <w:rsid w:val="00750FF1"/>
  </w:style>
  <w:style w:type="character" w:customStyle="1" w:styleId="st0">
    <w:name w:val="st0"/>
    <w:basedOn w:val="Fuentedeprrafopredeter"/>
    <w:rsid w:val="00750FF1"/>
  </w:style>
  <w:style w:type="character" w:customStyle="1" w:styleId="sc1">
    <w:name w:val="sc1"/>
    <w:basedOn w:val="Fuentedeprrafopredeter"/>
    <w:rsid w:val="00750FF1"/>
  </w:style>
  <w:style w:type="character" w:customStyle="1" w:styleId="br0">
    <w:name w:val="br0"/>
    <w:basedOn w:val="Fuentedeprrafopredeter"/>
    <w:rsid w:val="00750FF1"/>
  </w:style>
  <w:style w:type="character" w:customStyle="1" w:styleId="nu0">
    <w:name w:val="nu0"/>
    <w:basedOn w:val="Fuentedeprrafopredeter"/>
    <w:rsid w:val="00750FF1"/>
  </w:style>
  <w:style w:type="character" w:customStyle="1" w:styleId="sc-1">
    <w:name w:val="sc-1"/>
    <w:basedOn w:val="Fuentedeprrafopredeter"/>
    <w:rsid w:val="001910C0"/>
  </w:style>
  <w:style w:type="character" w:styleId="Hipervnculovisitado">
    <w:name w:val="FollowedHyperlink"/>
    <w:basedOn w:val="Fuentedeprrafopredeter"/>
    <w:uiPriority w:val="99"/>
    <w:semiHidden/>
    <w:unhideWhenUsed/>
    <w:rsid w:val="00202B55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061D4"/>
    <w:pPr>
      <w:spacing w:after="100"/>
      <w:ind w:left="440"/>
    </w:pPr>
    <w:rPr>
      <w:rFonts w:cs="Times New Roman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10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33" Type="http://schemas.openxmlformats.org/officeDocument/2006/relationships/hyperlink" Target="https://es.wikipedia.org/wiki/Recursi%C3%B3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es.wikipedia.org/wiki/Puerta_l%C3%B3gic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yperlink" Target="https://es.wikipedia.org/wiki/Puerta_NOT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repl.it/@JuanCRL1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es.wikipedia.org/wiki/Puerta_O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epl.it" TargetMode="External"/><Relationship Id="rId30" Type="http://schemas.openxmlformats.org/officeDocument/2006/relationships/hyperlink" Target="https://es.wikipedia.org/wiki/Compuerta_AND" TargetMode="External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var\OneDrive\Documentos\Plantillas%20personalizadas%20de%20Office\Proyectos%20Innoving.dotx" TargetMode="External"/></Relationships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2020-05-11T00:00:00</PublishDate>
  <Abstract/>
  <CompanyAddress>Pereira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23F4F-8860-444A-88D0-8FE624EA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Proyectos Innoving</Template>
  <TotalTime>339</TotalTime>
  <Pages>14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UTP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>&lt;Juan camilo rodriguez libreros&gt;</dc:subject>
  <dc:creator>OCTUBRE DE 2020</dc:creator>
  <cp:lastModifiedBy>Juan Camilo Rodriguez Libreros</cp:lastModifiedBy>
  <cp:revision>35</cp:revision>
  <cp:lastPrinted>2020-06-04T08:34:00Z</cp:lastPrinted>
  <dcterms:created xsi:type="dcterms:W3CDTF">2020-09-03T11:49:00Z</dcterms:created>
  <dcterms:modified xsi:type="dcterms:W3CDTF">2020-11-19T19:23:00Z</dcterms:modified>
</cp:coreProperties>
</file>